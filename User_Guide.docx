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99AD2"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5EC56758"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561A7AF3"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50EBB044"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7CD6016F" w14:textId="77777777" w:rsidR="005C6D45" w:rsidRPr="005B535A" w:rsidRDefault="00034535">
      <w:pPr>
        <w:pStyle w:val="Heading1"/>
        <w:rPr>
          <w:noProof/>
          <w:lang w:val="en-US"/>
        </w:rPr>
      </w:pPr>
      <w:r w:rsidRPr="005B535A">
        <w:rPr>
          <w:noProof/>
          <w:lang w:val="en-US" w:bidi="es-ES"/>
        </w:rPr>
        <w:t>Main Page</w:t>
      </w:r>
    </w:p>
    <w:p w14:paraId="3901EC45"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19D1F11B" w14:textId="77777777" w:rsidR="00460AB7" w:rsidRPr="005B535A" w:rsidRDefault="00460AB7">
      <w:pPr>
        <w:rPr>
          <w:noProof/>
          <w:lang w:val="en-US" w:bidi="es-ES"/>
        </w:rPr>
      </w:pPr>
    </w:p>
    <w:p w14:paraId="261B4AB6" w14:textId="77777777" w:rsidR="00460AB7" w:rsidRPr="005B535A" w:rsidRDefault="00460AB7" w:rsidP="00460AB7">
      <w:pPr>
        <w:rPr>
          <w:noProof/>
          <w:lang w:val="en-US"/>
        </w:rPr>
      </w:pPr>
      <w:r w:rsidRPr="005B535A">
        <w:rPr>
          <w:noProof/>
          <w:lang w:val="en-US"/>
        </w:rPr>
        <w:drawing>
          <wp:inline distT="0" distB="0" distL="0" distR="0" wp14:anchorId="1D4CBAAB" wp14:editId="23A1ED2B">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000E00E9" w14:textId="77777777" w:rsidR="00460AB7" w:rsidRPr="005B535A" w:rsidRDefault="00460AB7" w:rsidP="00034535">
      <w:pPr>
        <w:rPr>
          <w:noProof/>
          <w:lang w:val="en-US" w:bidi="es-ES"/>
        </w:rPr>
      </w:pPr>
    </w:p>
    <w:p w14:paraId="3445A77D"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6F372CC4" w14:textId="77777777" w:rsidR="00460AB7" w:rsidRPr="005B535A" w:rsidRDefault="00460AB7" w:rsidP="00460AB7">
      <w:pPr>
        <w:rPr>
          <w:noProof/>
          <w:lang w:val="en-US"/>
        </w:rPr>
      </w:pPr>
      <w:r w:rsidRPr="005B535A">
        <w:rPr>
          <w:noProof/>
          <w:lang w:val="en-US"/>
        </w:rPr>
        <w:lastRenderedPageBreak/>
        <w:drawing>
          <wp:inline distT="0" distB="0" distL="0" distR="0" wp14:anchorId="16144332" wp14:editId="22628DF6">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32BD582F" w14:textId="77777777" w:rsidR="00460AB7" w:rsidRPr="005B535A" w:rsidRDefault="00460AB7" w:rsidP="00460AB7">
      <w:pPr>
        <w:rPr>
          <w:noProof/>
          <w:lang w:val="en-US"/>
        </w:rPr>
      </w:pPr>
    </w:p>
    <w:p w14:paraId="24ECDC04"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DC1503C" w14:textId="77777777" w:rsidR="005C6D45" w:rsidRPr="005B535A" w:rsidRDefault="00034535" w:rsidP="000F00E7">
      <w:pPr>
        <w:pStyle w:val="Heading1"/>
        <w:rPr>
          <w:noProof/>
          <w:lang w:val="en-US"/>
        </w:rPr>
      </w:pPr>
      <w:r w:rsidRPr="005B535A">
        <w:rPr>
          <w:noProof/>
          <w:lang w:val="en-US" w:bidi="es-ES"/>
        </w:rPr>
        <w:t>Side Menu</w:t>
      </w:r>
    </w:p>
    <w:p w14:paraId="6C2FCBE9"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00AE99BE" w14:textId="77777777" w:rsidR="00460AB7" w:rsidRPr="005B535A" w:rsidRDefault="00460AB7">
      <w:pPr>
        <w:rPr>
          <w:noProof/>
          <w:lang w:val="en-US" w:bidi="es-ES"/>
        </w:rPr>
      </w:pPr>
    </w:p>
    <w:p w14:paraId="454CB74F" w14:textId="77777777" w:rsidR="00460AB7" w:rsidRPr="005B535A" w:rsidRDefault="00CA5B0A">
      <w:pPr>
        <w:rPr>
          <w:noProof/>
          <w:lang w:val="en-US"/>
        </w:rPr>
      </w:pPr>
      <w:r w:rsidRPr="005B535A">
        <w:rPr>
          <w:noProof/>
          <w:lang w:val="en-US"/>
        </w:rPr>
        <w:drawing>
          <wp:inline distT="0" distB="0" distL="0" distR="0" wp14:anchorId="39ECE412" wp14:editId="4FF647E0">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2B212EC3" w14:textId="77777777" w:rsidR="00CA5B0A" w:rsidRPr="005B535A" w:rsidRDefault="00CA5B0A" w:rsidP="00CA5B0A">
      <w:pPr>
        <w:rPr>
          <w:noProof/>
          <w:lang w:val="en-US"/>
        </w:rPr>
      </w:pPr>
    </w:p>
    <w:p w14:paraId="330BC4B5"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658633BC" w14:textId="77777777" w:rsidR="00CA5B0A" w:rsidRPr="005B535A" w:rsidRDefault="00CA5B0A" w:rsidP="00CA5B0A">
      <w:pPr>
        <w:rPr>
          <w:noProof/>
          <w:lang w:val="en-US"/>
        </w:rPr>
      </w:pPr>
    </w:p>
    <w:p w14:paraId="687BA749" w14:textId="77777777" w:rsidR="00CA5B0A" w:rsidRPr="005B535A" w:rsidRDefault="00CA5B0A" w:rsidP="00CA5B0A">
      <w:pPr>
        <w:rPr>
          <w:noProof/>
          <w:lang w:val="en-US"/>
        </w:rPr>
      </w:pPr>
      <w:r w:rsidRPr="005B535A">
        <w:rPr>
          <w:noProof/>
          <w:lang w:val="en-US"/>
        </w:rPr>
        <w:drawing>
          <wp:inline distT="0" distB="0" distL="0" distR="0" wp14:anchorId="36304533" wp14:editId="74DB93C9">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6ACD7C40" w14:textId="77777777" w:rsidR="00CA5B0A" w:rsidRPr="005B535A" w:rsidRDefault="00CA5B0A" w:rsidP="00CA5B0A">
      <w:pPr>
        <w:rPr>
          <w:noProof/>
          <w:lang w:val="en-US"/>
        </w:rPr>
      </w:pPr>
    </w:p>
    <w:p w14:paraId="68249032" w14:textId="77777777" w:rsidR="005B535A" w:rsidRPr="005B535A" w:rsidRDefault="00CA5B0A" w:rsidP="005B535A">
      <w:pPr>
        <w:pStyle w:val="Heading1"/>
        <w:rPr>
          <w:noProof/>
          <w:lang w:val="en-US" w:bidi="es-ES"/>
        </w:rPr>
      </w:pPr>
      <w:r w:rsidRPr="005B535A">
        <w:rPr>
          <w:noProof/>
          <w:lang w:val="en-US" w:bidi="es-ES"/>
        </w:rPr>
        <w:t>Run to my Classes</w:t>
      </w:r>
    </w:p>
    <w:p w14:paraId="5DBCAC33" w14:textId="77777777" w:rsidR="005B535A" w:rsidRPr="005B535A" w:rsidRDefault="005B535A" w:rsidP="005B535A">
      <w:pPr>
        <w:rPr>
          <w:noProof/>
          <w:lang w:val="en-US" w:bidi="es-ES"/>
        </w:rPr>
      </w:pPr>
      <w:r w:rsidRPr="005B535A">
        <w:rPr>
          <w:noProof/>
          <w:lang w:val="en-US" w:bidi="es-ES"/>
        </w:rPr>
        <w:t>Missing.</w:t>
      </w:r>
    </w:p>
    <w:p w14:paraId="2A26F8CB" w14:textId="77777777" w:rsidR="005C6D45" w:rsidRPr="005B535A" w:rsidRDefault="00CA5B0A">
      <w:pPr>
        <w:pStyle w:val="Heading1"/>
        <w:rPr>
          <w:noProof/>
          <w:lang w:val="en-US"/>
        </w:rPr>
      </w:pPr>
      <w:r w:rsidRPr="005B535A">
        <w:rPr>
          <w:noProof/>
          <w:lang w:val="en-US" w:bidi="es-ES"/>
        </w:rPr>
        <w:t>Rate my Class</w:t>
      </w:r>
    </w:p>
    <w:p w14:paraId="34235C8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4BA1D6F9" w14:textId="77777777" w:rsidR="005B535A" w:rsidRPr="005B535A" w:rsidRDefault="005B535A" w:rsidP="005B535A">
      <w:pPr>
        <w:rPr>
          <w:noProof/>
          <w:lang w:val="en-US"/>
        </w:rPr>
      </w:pPr>
      <w:r>
        <w:rPr>
          <w:noProof/>
          <w:lang w:val="en-US"/>
        </w:rPr>
        <w:drawing>
          <wp:inline distT="0" distB="0" distL="0" distR="0" wp14:anchorId="26C17331" wp14:editId="666CEB4D">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AC0FB2E"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7870DCB0" w14:textId="77777777" w:rsidR="00CA23CF" w:rsidRPr="005B535A" w:rsidRDefault="00CA23CF">
      <w:pPr>
        <w:rPr>
          <w:noProof/>
          <w:lang w:val="en-US"/>
        </w:rPr>
      </w:pPr>
      <w:r>
        <w:rPr>
          <w:noProof/>
          <w:lang w:val="en-US"/>
        </w:rPr>
        <w:drawing>
          <wp:inline distT="0" distB="0" distL="0" distR="0" wp14:anchorId="7B8BD444" wp14:editId="3E5B391A">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1CCF48FF" w14:textId="77777777" w:rsidR="005C6D45" w:rsidRDefault="005C6D45" w:rsidP="000F00E7">
      <w:pPr>
        <w:rPr>
          <w:noProof/>
          <w:lang w:val="en-US" w:bidi="es-ES"/>
        </w:rPr>
      </w:pPr>
    </w:p>
    <w:p w14:paraId="57301841"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B1F699A"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2F2319AE" w14:textId="77777777" w:rsidR="00906D73" w:rsidRDefault="00906D73" w:rsidP="00906D73">
      <w:pPr>
        <w:pStyle w:val="ListParagraph"/>
        <w:rPr>
          <w:noProof/>
          <w:lang w:val="en-US" w:bidi="es-ES"/>
        </w:rPr>
      </w:pPr>
    </w:p>
    <w:p w14:paraId="709CEEDE"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4F849F80" w14:textId="77777777" w:rsidR="00CA23CF" w:rsidRDefault="00906D73" w:rsidP="00CA23CF">
      <w:pPr>
        <w:rPr>
          <w:noProof/>
          <w:lang w:val="en-US"/>
        </w:rPr>
      </w:pPr>
      <w:r>
        <w:rPr>
          <w:noProof/>
          <w:lang w:val="en-US"/>
        </w:rPr>
        <w:drawing>
          <wp:inline distT="0" distB="0" distL="0" distR="0" wp14:anchorId="4CAA72C9" wp14:editId="420268C7">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2DE7DE39" w14:textId="77777777" w:rsidR="00CA23CF" w:rsidRPr="00CA23CF" w:rsidRDefault="00CA23CF" w:rsidP="00CA23CF">
      <w:pPr>
        <w:rPr>
          <w:lang w:val="en-US"/>
        </w:rPr>
      </w:pPr>
    </w:p>
    <w:p w14:paraId="3344F9B0" w14:textId="77777777" w:rsidR="005C6D45" w:rsidRPr="005B535A" w:rsidRDefault="00CA5B0A">
      <w:pPr>
        <w:pStyle w:val="Heading1"/>
        <w:rPr>
          <w:noProof/>
          <w:lang w:val="en-US"/>
        </w:rPr>
      </w:pPr>
      <w:r w:rsidRPr="005B535A">
        <w:rPr>
          <w:noProof/>
          <w:lang w:val="en-US" w:bidi="es-ES"/>
        </w:rPr>
        <w:lastRenderedPageBreak/>
        <w:t>Advice</w:t>
      </w:r>
    </w:p>
    <w:p w14:paraId="159A9221" w14:textId="64730281" w:rsidR="00CE3733" w:rsidRDefault="00CE3733" w:rsidP="005B535A">
      <w:pPr>
        <w:rPr>
          <w:noProof/>
          <w:lang w:val="en-US" w:bidi="es-ES"/>
        </w:rPr>
      </w:pPr>
      <w:r>
        <w:rPr>
          <w:noProof/>
          <w:lang w:val="en-US" w:bidi="es-ES"/>
        </w:rPr>
        <w:t xml:space="preserve">Advice will take you to a page where you can view advice posts written by upper classmen. If you like any advice post written, be sure to like it. By selecting the “Click here to Like!” button, you will be able to like a post. </w:t>
      </w:r>
    </w:p>
    <w:p w14:paraId="782BABA0" w14:textId="4CE560AB" w:rsidR="005C6D45" w:rsidRDefault="00BC5904" w:rsidP="005B535A">
      <w:pPr>
        <w:rPr>
          <w:noProof/>
          <w:lang w:val="en-US"/>
        </w:rPr>
      </w:pPr>
      <w:r>
        <w:rPr>
          <w:noProof/>
          <w:lang w:val="en-US"/>
        </w:rPr>
        <mc:AlternateContent>
          <mc:Choice Requires="wps">
            <w:drawing>
              <wp:anchor distT="0" distB="0" distL="114300" distR="114300" simplePos="0" relativeHeight="251659264" behindDoc="0" locked="0" layoutInCell="1" allowOverlap="1" wp14:anchorId="16BA6BCC" wp14:editId="7F365607">
                <wp:simplePos x="0" y="0"/>
                <wp:positionH relativeFrom="column">
                  <wp:posOffset>30997</wp:posOffset>
                </wp:positionH>
                <wp:positionV relativeFrom="paragraph">
                  <wp:posOffset>1588662</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2F137F" id="Oval 16" o:spid="_x0000_s1026" style="position:absolute;margin-left:2.45pt;margin-top:125.1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" filled="f" strokecolor="red" strokeweight="1pt">
                <v:stroke joinstyle="miter"/>
              </v:oval>
            </w:pict>
          </mc:Fallback>
        </mc:AlternateContent>
      </w:r>
      <w:r>
        <w:rPr>
          <w:noProof/>
          <w:lang w:val="en-US"/>
        </w:rPr>
        <w:drawing>
          <wp:inline distT="0" distB="0" distL="0" distR="0" wp14:anchorId="30A39501" wp14:editId="0AA56977">
            <wp:extent cx="3238931" cy="17353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15"/>
                    <a:srcRect l="4869" t="18166" r="38592" b="30315"/>
                    <a:stretch/>
                  </pic:blipFill>
                  <pic:spPr bwMode="auto">
                    <a:xfrm>
                      <a:off x="0" y="0"/>
                      <a:ext cx="3240488" cy="1736183"/>
                    </a:xfrm>
                    <a:prstGeom prst="rect">
                      <a:avLst/>
                    </a:prstGeom>
                    <a:ln>
                      <a:noFill/>
                    </a:ln>
                    <a:extLst>
                      <a:ext uri="{53640926-AAD7-44D8-BBD7-CCE9431645EC}">
                        <a14:shadowObscured xmlns:a14="http://schemas.microsoft.com/office/drawing/2010/main"/>
                      </a:ext>
                    </a:extLst>
                  </pic:spPr>
                </pic:pic>
              </a:graphicData>
            </a:graphic>
          </wp:inline>
        </w:drawing>
      </w:r>
    </w:p>
    <w:p w14:paraId="050809D0" w14:textId="17857969" w:rsidR="00D10DF4" w:rsidRDefault="00D10DF4" w:rsidP="005B535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768F7002" w14:textId="06344AB2" w:rsidR="00DF5C63" w:rsidRDefault="0084579A" w:rsidP="005B535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191C589F" wp14:editId="660FB1F2">
                <wp:simplePos x="0" y="0"/>
                <wp:positionH relativeFrom="column">
                  <wp:posOffset>7750</wp:posOffset>
                </wp:positionH>
                <wp:positionV relativeFrom="paragraph">
                  <wp:posOffset>1923372</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F15504" id="Oval 17" o:spid="_x0000_s1026" style="position:absolute;margin-left:.6pt;margin-top:151.4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" filled="f" strokecolor="red" strokeweight="1pt">
                <v:stroke joinstyle="miter"/>
              </v:oval>
            </w:pict>
          </mc:Fallback>
        </mc:AlternateContent>
      </w:r>
      <w:r w:rsidR="00BC5904">
        <w:rPr>
          <w:noProof/>
          <w:lang w:val="en-US" w:bidi="es-ES"/>
        </w:rPr>
        <w:drawing>
          <wp:inline distT="0" distB="0" distL="0" distR="0" wp14:anchorId="3E09BE79" wp14:editId="4E10FE18">
            <wp:extent cx="3060915" cy="2378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16"/>
                    <a:srcRect l="4869" t="14488" r="41716" b="14915"/>
                    <a:stretch/>
                  </pic:blipFill>
                  <pic:spPr bwMode="auto">
                    <a:xfrm>
                      <a:off x="0" y="0"/>
                      <a:ext cx="3061489" cy="2379087"/>
                    </a:xfrm>
                    <a:prstGeom prst="rect">
                      <a:avLst/>
                    </a:prstGeom>
                    <a:ln>
                      <a:noFill/>
                    </a:ln>
                    <a:extLst>
                      <a:ext uri="{53640926-AAD7-44D8-BBD7-CCE9431645EC}">
                        <a14:shadowObscured xmlns:a14="http://schemas.microsoft.com/office/drawing/2010/main"/>
                      </a:ext>
                    </a:extLst>
                  </pic:spPr>
                </pic:pic>
              </a:graphicData>
            </a:graphic>
          </wp:inline>
        </w:drawing>
      </w:r>
    </w:p>
    <w:p w14:paraId="34510152" w14:textId="28209D03" w:rsidR="00DF5C63" w:rsidRDefault="00DF5C63" w:rsidP="005B535A">
      <w:pPr>
        <w:rPr>
          <w:noProof/>
          <w:lang w:val="en-US" w:bidi="es-ES"/>
        </w:rPr>
      </w:pPr>
      <w:r>
        <w:rPr>
          <w:noProof/>
          <w:lang w:val="en-US" w:bidi="es-ES"/>
        </w:rPr>
        <w:t xml:space="preserve">To add a new post look for the “Add” sign on the top left corner. When you click it, you will be directed to a post form. Fill your name or the name of your organization, </w:t>
      </w:r>
      <w:r w:rsidR="00EC431E">
        <w:rPr>
          <w:noProof/>
          <w:lang w:val="en-US" w:bidi="es-ES"/>
        </w:rPr>
        <w:t>the title and text of your post and your year in school. Make sure to fill all fields before you click save.</w:t>
      </w:r>
    </w:p>
    <w:p w14:paraId="0FD1C3A8" w14:textId="1B748004" w:rsidR="00EC431E" w:rsidRDefault="0084579A" w:rsidP="005B535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F5FEBDF" wp14:editId="0264AD9B">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FA44DD" id="Oval 18" o:spid="_x0000_s1026" style="position:absolute;margin-left:2.45pt;margin-top:9.95pt;width:61pt;height:16.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sidR="00BC5904">
        <w:rPr>
          <w:noProof/>
          <w:lang w:val="en-US" w:bidi="es-ES"/>
        </w:rPr>
        <w:drawing>
          <wp:inline distT="0" distB="0" distL="0" distR="0" wp14:anchorId="6A781239" wp14:editId="57CB0919">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17"/>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04B1BE19" w14:textId="7E6DF931" w:rsidR="001D0AA3" w:rsidRDefault="0084579A" w:rsidP="005B535A">
      <w:pPr>
        <w:rPr>
          <w:noProof/>
          <w:lang w:val="en-US" w:bidi="es-ES"/>
        </w:rPr>
      </w:pPr>
      <w:r>
        <w:rPr>
          <w:noProof/>
          <w:lang w:val="en-US"/>
        </w:rPr>
        <w:lastRenderedPageBreak/>
        <mc:AlternateContent>
          <mc:Choice Requires="wps">
            <w:drawing>
              <wp:anchor distT="0" distB="0" distL="114300" distR="114300" simplePos="0" relativeHeight="251665408" behindDoc="0" locked="0" layoutInCell="1" allowOverlap="1" wp14:anchorId="140E736B" wp14:editId="1991D74B">
                <wp:simplePos x="0" y="0"/>
                <wp:positionH relativeFrom="column">
                  <wp:posOffset>2270491</wp:posOffset>
                </wp:positionH>
                <wp:positionV relativeFrom="paragraph">
                  <wp:posOffset>2390011</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805FC9" id="Oval 19" o:spid="_x0000_s1026" style="position:absolute;margin-left:178.8pt;margin-top:188.2pt;width:61pt;height:16.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JJb+5jhAAAAEAEAAA8AAAAAAAAAAAAAAAAA7QQAAGRycy9kb3du&#13;&#10;cmV2LnhtbFBLBQYAAAAABAAEAPMAAAD7BQAAAAA=&#13;&#10;" filled="f" strokecolor="red" strokeweight="1pt">
                <v:stroke joinstyle="miter"/>
              </v:oval>
            </w:pict>
          </mc:Fallback>
        </mc:AlternateContent>
      </w:r>
      <w:r w:rsidR="00BC5904">
        <w:rPr>
          <w:noProof/>
          <w:lang w:val="en-US" w:bidi="es-ES"/>
        </w:rPr>
        <w:drawing>
          <wp:inline distT="0" distB="0" distL="0" distR="0" wp14:anchorId="088FEA6A" wp14:editId="3A830B7F">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8"/>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0844096" w14:textId="5CC4A154" w:rsidR="0084579A" w:rsidRDefault="0084579A" w:rsidP="0084579A">
      <w:pPr>
        <w:rPr>
          <w:noProof/>
          <w:lang w:val="en-US" w:bidi="es-ES"/>
        </w:rPr>
      </w:pPr>
      <w:r>
        <w:rPr>
          <w:noProof/>
          <w:lang w:val="en-US" w:bidi="es-ES"/>
        </w:rPr>
        <w:t>When you click save you will be redirected back to the view advice posts page. You can now see that your advice is posted for other Jayhawks to see.</w:t>
      </w:r>
    </w:p>
    <w:p w14:paraId="29B7FE7E" w14:textId="68DD3B25" w:rsidR="001D0AA3" w:rsidRDefault="001D0AA3" w:rsidP="005B535A">
      <w:pPr>
        <w:rPr>
          <w:noProof/>
          <w:lang w:val="en-US" w:bidi="es-ES"/>
        </w:rPr>
      </w:pPr>
      <w:r>
        <w:rPr>
          <w:noProof/>
          <w:lang w:val="en-US" w:bidi="es-ES"/>
        </w:rPr>
        <w:t xml:space="preserve">At any point you can use the menu bar in the top right corner to go back to any of the main pages of the website. </w:t>
      </w:r>
    </w:p>
    <w:p w14:paraId="2D03660B" w14:textId="171F3EDF" w:rsidR="00BC5904" w:rsidRDefault="0084579A" w:rsidP="005B535A">
      <w:pPr>
        <w:rPr>
          <w:noProof/>
          <w:lang w:val="en-US" w:bidi="es-ES"/>
        </w:rPr>
      </w:pPr>
      <w:bookmarkStart w:id="1" w:name="_GoBack"/>
      <w:r>
        <w:rPr>
          <w:noProof/>
          <w:lang w:val="en-US"/>
        </w:rPr>
        <mc:AlternateContent>
          <mc:Choice Requires="wps">
            <w:drawing>
              <wp:anchor distT="0" distB="0" distL="114300" distR="114300" simplePos="0" relativeHeight="251667456" behindDoc="0" locked="0" layoutInCell="1" allowOverlap="1" wp14:anchorId="3A8AA32E" wp14:editId="5FB61254">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2FCD2" id="Oval 20" o:spid="_x0000_s1026" style="position:absolute;margin-left:390.5pt;margin-top:5.75pt;width:36pt;height:2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sidR="00BC5904">
        <w:rPr>
          <w:noProof/>
          <w:lang w:val="en-US" w:bidi="es-ES"/>
        </w:rPr>
        <w:drawing>
          <wp:inline distT="0" distB="0" distL="0" distR="0" wp14:anchorId="428F13E9" wp14:editId="3AEDE4FA">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19"/>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572442F3" w14:textId="2147047D" w:rsidR="00D10DF4" w:rsidRPr="005B535A" w:rsidRDefault="00D10DF4" w:rsidP="005B535A">
      <w:pPr>
        <w:rPr>
          <w:noProof/>
          <w:lang w:val="en-US"/>
        </w:rPr>
      </w:pPr>
    </w:p>
    <w:p w14:paraId="3E641F66" w14:textId="2C140562" w:rsidR="005C6D45" w:rsidRPr="005B535A" w:rsidRDefault="00CA5B0A">
      <w:pPr>
        <w:pStyle w:val="Heading1"/>
        <w:rPr>
          <w:noProof/>
          <w:lang w:val="en-US"/>
        </w:rPr>
      </w:pPr>
      <w:r w:rsidRPr="005B535A">
        <w:rPr>
          <w:noProof/>
          <w:lang w:val="en-US" w:bidi="es-ES"/>
        </w:rPr>
        <w:t>Time Management</w:t>
      </w:r>
    </w:p>
    <w:p w14:paraId="221552B7" w14:textId="77777777" w:rsidR="005C6D45" w:rsidRPr="005B535A" w:rsidRDefault="005B535A">
      <w:pPr>
        <w:rPr>
          <w:noProof/>
          <w:lang w:val="en-US"/>
        </w:rPr>
      </w:pPr>
      <w:r w:rsidRPr="005B535A">
        <w:rPr>
          <w:noProof/>
          <w:lang w:val="en-US" w:bidi="es-ES"/>
        </w:rPr>
        <w:t>Missing.</w:t>
      </w:r>
    </w:p>
    <w:p w14:paraId="2712F4F9" w14:textId="77777777" w:rsidR="005C6D45" w:rsidRPr="00404B2E" w:rsidRDefault="005C6D45">
      <w:pPr>
        <w:rPr>
          <w:noProof/>
        </w:rPr>
      </w:pPr>
    </w:p>
    <w:sectPr w:rsidR="005C6D45" w:rsidRPr="00404B2E" w:rsidSect="00BD0BC4">
      <w:footerReference w:type="default" r:id="rId20"/>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56AF5" w14:textId="77777777" w:rsidR="004276CC" w:rsidRDefault="004276CC">
      <w:pPr>
        <w:spacing w:line="240" w:lineRule="auto"/>
      </w:pPr>
      <w:r>
        <w:separator/>
      </w:r>
    </w:p>
  </w:endnote>
  <w:endnote w:type="continuationSeparator" w:id="0">
    <w:p w14:paraId="63FF3F00" w14:textId="77777777" w:rsidR="004276CC" w:rsidRDefault="004276CC">
      <w:pPr>
        <w:spacing w:line="240" w:lineRule="auto"/>
      </w:pPr>
      <w:r>
        <w:continuationSeparator/>
      </w:r>
    </w:p>
  </w:endnote>
  <w:endnote w:type="continuationNotice" w:id="1">
    <w:p w14:paraId="50ED2841" w14:textId="77777777" w:rsidR="004276CC" w:rsidRDefault="004276C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8D69E45"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5C82A7FD"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19776" w14:textId="77777777" w:rsidR="004276CC" w:rsidRDefault="004276CC">
      <w:pPr>
        <w:spacing w:line="240" w:lineRule="auto"/>
      </w:pPr>
      <w:r>
        <w:separator/>
      </w:r>
    </w:p>
  </w:footnote>
  <w:footnote w:type="continuationSeparator" w:id="0">
    <w:p w14:paraId="6C4BEA7E" w14:textId="77777777" w:rsidR="004276CC" w:rsidRDefault="004276CC">
      <w:pPr>
        <w:spacing w:line="240" w:lineRule="auto"/>
      </w:pPr>
      <w:r>
        <w:continuationSeparator/>
      </w:r>
    </w:p>
  </w:footnote>
  <w:footnote w:type="continuationNotice" w:id="1">
    <w:p w14:paraId="58DA92F7" w14:textId="77777777" w:rsidR="004276CC" w:rsidRDefault="004276CC">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6567E"/>
    <w:rsid w:val="000760DB"/>
    <w:rsid w:val="000E59EF"/>
    <w:rsid w:val="000F00E7"/>
    <w:rsid w:val="00102E34"/>
    <w:rsid w:val="0016766E"/>
    <w:rsid w:val="00170063"/>
    <w:rsid w:val="00175643"/>
    <w:rsid w:val="001A21D5"/>
    <w:rsid w:val="001B2338"/>
    <w:rsid w:val="001D0AA3"/>
    <w:rsid w:val="002061A9"/>
    <w:rsid w:val="00217B64"/>
    <w:rsid w:val="00235579"/>
    <w:rsid w:val="00257FAA"/>
    <w:rsid w:val="00263938"/>
    <w:rsid w:val="002E78EB"/>
    <w:rsid w:val="002F25A8"/>
    <w:rsid w:val="003407A9"/>
    <w:rsid w:val="00340DC9"/>
    <w:rsid w:val="00350BD5"/>
    <w:rsid w:val="00404B2E"/>
    <w:rsid w:val="004276CC"/>
    <w:rsid w:val="00444F02"/>
    <w:rsid w:val="00460AB7"/>
    <w:rsid w:val="00467BF1"/>
    <w:rsid w:val="00490CC6"/>
    <w:rsid w:val="004F05F9"/>
    <w:rsid w:val="005509B2"/>
    <w:rsid w:val="005556DB"/>
    <w:rsid w:val="00587356"/>
    <w:rsid w:val="005B535A"/>
    <w:rsid w:val="005C6D45"/>
    <w:rsid w:val="005D244C"/>
    <w:rsid w:val="005D58F7"/>
    <w:rsid w:val="00617D63"/>
    <w:rsid w:val="00643D1A"/>
    <w:rsid w:val="00674588"/>
    <w:rsid w:val="006A7B57"/>
    <w:rsid w:val="006D44C5"/>
    <w:rsid w:val="00713672"/>
    <w:rsid w:val="0073562D"/>
    <w:rsid w:val="007B07DE"/>
    <w:rsid w:val="008270A2"/>
    <w:rsid w:val="0084579A"/>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C1EE7"/>
    <w:rsid w:val="00B13B88"/>
    <w:rsid w:val="00B650C6"/>
    <w:rsid w:val="00BA63C2"/>
    <w:rsid w:val="00BC5904"/>
    <w:rsid w:val="00BC6939"/>
    <w:rsid w:val="00BD0BC4"/>
    <w:rsid w:val="00BE1875"/>
    <w:rsid w:val="00BE45C8"/>
    <w:rsid w:val="00BF2331"/>
    <w:rsid w:val="00BF7463"/>
    <w:rsid w:val="00C30889"/>
    <w:rsid w:val="00C90023"/>
    <w:rsid w:val="00C90A2E"/>
    <w:rsid w:val="00CA23CF"/>
    <w:rsid w:val="00CA5B0A"/>
    <w:rsid w:val="00CC5861"/>
    <w:rsid w:val="00CE3733"/>
    <w:rsid w:val="00D10DF4"/>
    <w:rsid w:val="00D30B81"/>
    <w:rsid w:val="00D3649E"/>
    <w:rsid w:val="00D65327"/>
    <w:rsid w:val="00DF0FDA"/>
    <w:rsid w:val="00DF5C63"/>
    <w:rsid w:val="00E142DA"/>
    <w:rsid w:val="00E16F51"/>
    <w:rsid w:val="00E5393F"/>
    <w:rsid w:val="00E6491F"/>
    <w:rsid w:val="00EB0B6E"/>
    <w:rsid w:val="00EC431E"/>
    <w:rsid w:val="00EE70C1"/>
    <w:rsid w:val="00F169E1"/>
    <w:rsid w:val="00F54351"/>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34FA7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E619B-4C7B-3348-9208-7A3097075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6</Pages>
  <Words>539</Words>
  <Characters>3077</Characters>
  <Application>Microsoft Office Word</Application>
  <DocSecurity>0</DocSecurity>
  <Lines>25</Lines>
  <Paragraphs>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3609</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2019-11-29T05:34:00Z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